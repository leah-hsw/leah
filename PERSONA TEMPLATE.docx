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CE2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279C3380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73A6F378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E706E3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CD5101E" wp14:editId="54D82A3C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1477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55E7F83" w14:textId="77777777" w:rsidR="001C2AEC" w:rsidRPr="00CA2669" w:rsidRDefault="001C2AEC" w:rsidP="001C2AEC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54E86AD" w14:textId="77777777" w:rsidR="001C2AEC" w:rsidRPr="00CA2669" w:rsidRDefault="001C2AEC" w:rsidP="001C2AEC">
            <w:pPr>
              <w:rPr>
                <w:b/>
                <w:color w:val="000000" w:themeColor="text1"/>
                <w:sz w:val="36"/>
                <w:szCs w:val="36"/>
              </w:rPr>
            </w:pPr>
            <w:r w:rsidRPr="00CA2669">
              <w:rPr>
                <w:b/>
                <w:color w:val="000000" w:themeColor="text1"/>
                <w:sz w:val="36"/>
                <w:szCs w:val="36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20917CA2" w14:textId="77777777" w:rsidR="001C2AEC" w:rsidRPr="00CA2669" w:rsidRDefault="001C2AEC" w:rsidP="001C2AEC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86707E8" w14:textId="77777777" w:rsidR="001C2AEC" w:rsidRPr="00CA2669" w:rsidRDefault="00975A3D" w:rsidP="001C2AEC">
            <w:pPr>
              <w:rPr>
                <w:b/>
                <w:color w:val="000000" w:themeColor="text1"/>
                <w:sz w:val="36"/>
                <w:szCs w:val="36"/>
              </w:rPr>
            </w:pPr>
            <w:r w:rsidRPr="00CA2669">
              <w:rPr>
                <w:b/>
                <w:color w:val="000000" w:themeColor="text1"/>
                <w:sz w:val="36"/>
                <w:szCs w:val="36"/>
              </w:rPr>
              <w:t>CHALLENGES AND OBSTACLES</w:t>
            </w:r>
          </w:p>
        </w:tc>
      </w:tr>
      <w:tr w:rsidR="00975A3D" w:rsidRPr="001C2AEC" w14:paraId="13CBFED3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6D7388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08F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FB3AFC4" w14:textId="77777777" w:rsidR="00975A3D" w:rsidRPr="00CA2669" w:rsidRDefault="00975A3D" w:rsidP="001C2AEC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B6AD196" w14:textId="1547DE50" w:rsidR="00975A3D" w:rsidRPr="00CA2669" w:rsidRDefault="00CA2669" w:rsidP="001C2AEC">
            <w:pPr>
              <w:rPr>
                <w:color w:val="000000" w:themeColor="text1"/>
                <w:sz w:val="36"/>
                <w:szCs w:val="36"/>
              </w:rPr>
            </w:pPr>
            <w:r w:rsidRPr="00CA2669">
              <w:rPr>
                <w:color w:val="000000" w:themeColor="text1"/>
                <w:sz w:val="36"/>
                <w:szCs w:val="36"/>
              </w:rPr>
              <w:t>Get rid of unhealthy habits and build a stronger body</w:t>
            </w:r>
            <w:r w:rsidRPr="00CA2669">
              <w:rPr>
                <w:color w:val="000000" w:themeColor="text1"/>
                <w:sz w:val="36"/>
                <w:szCs w:val="36"/>
              </w:rPr>
              <w:t>.</w:t>
            </w:r>
            <w:r w:rsidRPr="00CA2669">
              <w:rPr>
                <w:sz w:val="36"/>
                <w:szCs w:val="36"/>
              </w:rPr>
              <w:t xml:space="preserve"> </w:t>
            </w:r>
            <w:r w:rsidRPr="00CA2669">
              <w:rPr>
                <w:color w:val="000000" w:themeColor="text1"/>
                <w:sz w:val="36"/>
                <w:szCs w:val="36"/>
              </w:rPr>
              <w:t>Get healthier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BF74A1A" w14:textId="77777777" w:rsidR="00975A3D" w:rsidRPr="00CA2669" w:rsidRDefault="00975A3D" w:rsidP="001C2AEC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8E27C6C" w14:textId="04177A1D" w:rsidR="00975A3D" w:rsidRPr="00CA2669" w:rsidRDefault="00CA2669" w:rsidP="001C2AEC">
            <w:pPr>
              <w:rPr>
                <w:color w:val="000000" w:themeColor="text1"/>
                <w:sz w:val="36"/>
                <w:szCs w:val="36"/>
              </w:rPr>
            </w:pPr>
            <w:r w:rsidRPr="00CA2669">
              <w:rPr>
                <w:color w:val="000000" w:themeColor="text1"/>
                <w:sz w:val="36"/>
                <w:szCs w:val="36"/>
              </w:rPr>
              <w:t xml:space="preserve">As an architect, Mark didn't take enough breaks and rarely </w:t>
            </w:r>
            <w:proofErr w:type="gramStart"/>
            <w:r w:rsidRPr="00CA2669">
              <w:rPr>
                <w:color w:val="000000" w:themeColor="text1"/>
                <w:sz w:val="36"/>
                <w:szCs w:val="36"/>
              </w:rPr>
              <w:t>turned on</w:t>
            </w:r>
            <w:proofErr w:type="gramEnd"/>
            <w:r w:rsidRPr="00CA2669">
              <w:rPr>
                <w:color w:val="000000" w:themeColor="text1"/>
                <w:sz w:val="36"/>
                <w:szCs w:val="36"/>
              </w:rPr>
              <w:t xml:space="preserve"> fitness apps after tiring himself out, so he still didn't achieve his fitness goals</w:t>
            </w:r>
          </w:p>
        </w:tc>
      </w:tr>
      <w:tr w:rsidR="00975A3D" w:rsidRPr="001C2AEC" w14:paraId="737F26CD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FB91F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51C464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8C070C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9B24B9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0BCC6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7AC993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93A8326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7000736A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C58ADE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14759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F134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78B16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B3FED60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4C634A0" w14:textId="78C508A1" w:rsidR="00975A3D" w:rsidRPr="00BF7761" w:rsidRDefault="00975A3D" w:rsidP="001C2AEC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DDC69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117D72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AA7017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3F0E2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113DAC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E827F5F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F5D575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AEBCFA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897AC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38FB7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AFB5CA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1BCAFE7" w14:textId="2624EA76" w:rsidR="00975A3D" w:rsidRPr="00BF7761" w:rsidRDefault="00BF7761" w:rsidP="001C2AEC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ark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B4FFD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0C6D90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80D52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47E43C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7368EF2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81F067A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94867E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9C73D9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B91E16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68124A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7F124F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BAB204E" w14:textId="3F09A2C4" w:rsidR="00975A3D" w:rsidRPr="00BF7761" w:rsidRDefault="00BF7761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3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6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031D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5876844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B7BE0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201539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6533611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92418C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D69C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C2E5752" w14:textId="05946254" w:rsidR="00975A3D" w:rsidRPr="00CA2669" w:rsidRDefault="00CA2669" w:rsidP="00975A3D">
            <w:pPr>
              <w:rPr>
                <w:color w:val="000000" w:themeColor="text1"/>
                <w:sz w:val="36"/>
                <w:szCs w:val="36"/>
              </w:rPr>
            </w:pPr>
            <w:r w:rsidRPr="00CA2669">
              <w:rPr>
                <w:color w:val="000000" w:themeColor="text1"/>
                <w:sz w:val="36"/>
                <w:szCs w:val="36"/>
              </w:rPr>
              <w:t>There is no good compulsion for people who are not disciplined enough to develop good habits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D8DD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2B642F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64C2C10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F213A2C" w14:textId="2F154DD7" w:rsidR="00975A3D" w:rsidRPr="00BF7761" w:rsidRDefault="00BF7761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C1A35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7A530E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50F88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85A8C3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F71B6F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E74CEB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2BF9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C072A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E622D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CD2D63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02E0F14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8858656" w14:textId="6CB327ED" w:rsidR="00975A3D" w:rsidRPr="00CA2669" w:rsidRDefault="00CA2669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B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eijing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7F72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4FC9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00D6D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83FCE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2D1FE8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A949A7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1F69C2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CD060B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11C1D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EA609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337E7FE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D1F0007" w14:textId="211793C2" w:rsidR="00975A3D" w:rsidRPr="00BF7761" w:rsidRDefault="00BF7761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a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rchitect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50C4B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A9869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0E10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AAE80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8FE991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6FE2CF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00EF9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99349E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2860C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BAD0D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5FFFAB7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A433289" w14:textId="3A679B59" w:rsidR="00975A3D" w:rsidRPr="00BF7761" w:rsidRDefault="00BF7761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aestro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F69A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58A18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CA48E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45A87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1BCC98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E6225A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4BA30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EBA2D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7676ED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614A9A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412C325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28B13EE" w14:textId="294A17C2" w:rsidR="00975A3D" w:rsidRPr="00BF7761" w:rsidRDefault="00BF7761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lastRenderedPageBreak/>
              <w:t>d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octor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8888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CF8A78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41082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BE23C3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B63B9D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793135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598FC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ED8E5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7AC9F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BA3F1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7BDD74CC" w14:textId="77777777" w:rsidR="00560932" w:rsidRDefault="00560932" w:rsidP="00D4300C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79D6B46F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E9F8" w14:textId="77777777" w:rsidR="002D6746" w:rsidRDefault="002D6746" w:rsidP="00D4300C">
      <w:r>
        <w:separator/>
      </w:r>
    </w:p>
  </w:endnote>
  <w:endnote w:type="continuationSeparator" w:id="0">
    <w:p w14:paraId="41571052" w14:textId="77777777" w:rsidR="002D6746" w:rsidRDefault="002D6746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648896C7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70D3452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FCB4" w14:textId="77777777" w:rsidR="005B0B4C" w:rsidRDefault="005B0B4C" w:rsidP="00BA1CA5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58C9" w14:textId="77777777" w:rsidR="00571109" w:rsidRDefault="0057110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6A4B" w14:textId="77777777" w:rsidR="002D6746" w:rsidRDefault="002D6746" w:rsidP="00D4300C">
      <w:r>
        <w:separator/>
      </w:r>
    </w:p>
  </w:footnote>
  <w:footnote w:type="continuationSeparator" w:id="0">
    <w:p w14:paraId="76BC1C5C" w14:textId="77777777" w:rsidR="002D6746" w:rsidRDefault="002D6746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B43C" w14:textId="77777777" w:rsidR="00571109" w:rsidRDefault="00571109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6F96" w14:textId="77777777" w:rsidR="00571109" w:rsidRDefault="0057110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D825" w14:textId="77777777" w:rsidR="00571109" w:rsidRDefault="00571109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D674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BF7761"/>
    <w:rsid w:val="00C12C0B"/>
    <w:rsid w:val="00C425A7"/>
    <w:rsid w:val="00C479CE"/>
    <w:rsid w:val="00C60B0A"/>
    <w:rsid w:val="00C75002"/>
    <w:rsid w:val="00C92568"/>
    <w:rsid w:val="00C955A4"/>
    <w:rsid w:val="00CA2669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56CD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66E24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24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yuyao824403841@126.com</cp:lastModifiedBy>
  <cp:revision>3</cp:revision>
  <cp:lastPrinted>2018-04-15T17:50:00Z</cp:lastPrinted>
  <dcterms:created xsi:type="dcterms:W3CDTF">2021-08-06T08:02:00Z</dcterms:created>
  <dcterms:modified xsi:type="dcterms:W3CDTF">2021-09-24T06:54:00Z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